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56C1" w14:textId="3835BCC0" w:rsidR="009E4548" w:rsidRDefault="003E4DDE" w:rsidP="009E4548">
      <w:pPr>
        <w:pBdr>
          <w:bottom w:val="single" w:sz="12" w:space="1" w:color="auto"/>
        </w:pBd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RELACIÓN 1</w:t>
      </w:r>
    </w:p>
    <w:p w14:paraId="2D82F831" w14:textId="77777777" w:rsidR="009E4548" w:rsidRPr="009E4548" w:rsidRDefault="009E4548" w:rsidP="009E4548"/>
    <w:sectPr w:rsidR="009E4548" w:rsidRPr="009E45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FAC1" w14:textId="77777777" w:rsidR="00234583" w:rsidRDefault="00234583" w:rsidP="00BB4A6A">
      <w:pPr>
        <w:spacing w:after="0"/>
      </w:pPr>
      <w:r>
        <w:separator/>
      </w:r>
    </w:p>
  </w:endnote>
  <w:endnote w:type="continuationSeparator" w:id="0">
    <w:p w14:paraId="7C11607C" w14:textId="77777777" w:rsidR="00234583" w:rsidRDefault="00234583" w:rsidP="00BB4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205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C22CF" w14:textId="77777777" w:rsidR="00BB4A6A" w:rsidRDefault="00BB4A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01765" w14:textId="77777777" w:rsidR="00BB4A6A" w:rsidRDefault="00BB4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A9D6" w14:textId="77777777" w:rsidR="00234583" w:rsidRDefault="00234583" w:rsidP="00BB4A6A">
      <w:pPr>
        <w:spacing w:after="0"/>
      </w:pPr>
      <w:r>
        <w:separator/>
      </w:r>
    </w:p>
  </w:footnote>
  <w:footnote w:type="continuationSeparator" w:id="0">
    <w:p w14:paraId="7BB535E9" w14:textId="77777777" w:rsidR="00234583" w:rsidRDefault="00234583" w:rsidP="00BB4A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BC2E" w14:textId="77777777" w:rsidR="00BB4A6A" w:rsidRPr="00BB4A6A" w:rsidRDefault="00BB4A6A" w:rsidP="009E4548">
    <w:pPr>
      <w:pStyle w:val="Header"/>
      <w:jc w:val="center"/>
      <w:rPr>
        <w:rFonts w:ascii="Cascadia Code" w:hAnsi="Cascadia Code" w:cs="Cascadia Code"/>
        <w:b/>
        <w:bCs/>
      </w:rPr>
    </w:pPr>
    <w:r w:rsidRPr="00BB4A6A">
      <w:rPr>
        <w:rFonts w:ascii="Cascadia Code" w:hAnsi="Cascadia Code" w:cs="Cascadia Code"/>
        <w:b/>
        <w:bCs/>
      </w:rPr>
      <w:t>christian millán soria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7C09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587308"/>
    <w:multiLevelType w:val="hybridMultilevel"/>
    <w:tmpl w:val="12ACAF8A"/>
    <w:lvl w:ilvl="0" w:tplc="50DA5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DE"/>
    <w:rsid w:val="00004CBC"/>
    <w:rsid w:val="000F2FDE"/>
    <w:rsid w:val="00234583"/>
    <w:rsid w:val="003E4DDE"/>
    <w:rsid w:val="00614DBB"/>
    <w:rsid w:val="00694E75"/>
    <w:rsid w:val="007E7E9B"/>
    <w:rsid w:val="009E4548"/>
    <w:rsid w:val="00AC2411"/>
    <w:rsid w:val="00BB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C292F"/>
  <w15:chartTrackingRefBased/>
  <w15:docId w15:val="{CC72E980-835A-4F70-B4D7-7078C9FB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A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4A6A"/>
  </w:style>
  <w:style w:type="paragraph" w:styleId="Footer">
    <w:name w:val="footer"/>
    <w:basedOn w:val="Normal"/>
    <w:link w:val="FooterChar"/>
    <w:uiPriority w:val="99"/>
    <w:unhideWhenUsed/>
    <w:rsid w:val="00BB4A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4A6A"/>
  </w:style>
  <w:style w:type="paragraph" w:styleId="ListBullet">
    <w:name w:val="List Bullet"/>
    <w:basedOn w:val="Normal"/>
    <w:uiPriority w:val="99"/>
    <w:unhideWhenUsed/>
    <w:rsid w:val="00BB4A6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cuments\DAW\.extra\word_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A650-C820-4B06-9F07-1AD268B7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Millán Soria</dc:creator>
  <cp:keywords/>
  <dc:description/>
  <cp:lastModifiedBy>Christian Millán Soria</cp:lastModifiedBy>
  <cp:revision>1</cp:revision>
  <dcterms:created xsi:type="dcterms:W3CDTF">2023-04-02T10:40:00Z</dcterms:created>
  <dcterms:modified xsi:type="dcterms:W3CDTF">2023-04-02T10:41:00Z</dcterms:modified>
</cp:coreProperties>
</file>